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03C65" w14:textId="77777777" w:rsidR="00EF489A" w:rsidRDefault="00EF489A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F8B0C8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939A8A2" w14:textId="2304A012" w:rsidR="00B7576C" w:rsidRPr="007E4697" w:rsidRDefault="00E02DCD" w:rsidP="00A64918">
            <w:pPr>
              <w:pStyle w:val="Initials"/>
              <w:ind w:left="0"/>
              <w:jc w:val="left"/>
              <w:rPr>
                <w:caps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489A">
              <w:rPr>
                <w:noProof/>
                <w:color w:val="2F2F2F" w:themeColor="accent5" w:themeShade="8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8908C34" wp14:editId="7DC811BD">
                      <wp:simplePos x="0" y="0"/>
                      <wp:positionH relativeFrom="column">
                        <wp:posOffset>38100</wp:posOffset>
                      </wp:positionH>
                      <wp:positionV relativeFrom="page">
                        <wp:posOffset>-725805</wp:posOffset>
                      </wp:positionV>
                      <wp:extent cx="666559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77B686C" id="Group 1" o:spid="_x0000_s1026" alt="Title: Header graphics" style="position:absolute;margin-left:3pt;margin-top:-57.15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BSpQMAAJcOAAAOAAAAZHJzL2Uyb0RvYy54bWzsV1lv2zgQfi/Q/0DwvZFkSz6EKEWQNmmB&#10;oA2aLvLMUNRRUCRL0pGzv36HFCW7cXYXTYECBewHmcM5OPzmkk7fbjuOHpg2rRQFTk5ijJigsmxF&#10;XeC/vl6+WWFkLBEl4VKwAj8yg9+evX512quczWQjeck0AiPC5L0qcGOtyqPI0IZ1xJxIxQQwK6k7&#10;YoHUdVRq0oP1jkezOF5EvdSl0pIyY2D33cDEZ95+VTFqP1eVYRbxAoNv1j+1f967Z3R2SvJaE9W0&#10;NLhBXuBFR1oBh06m3hFL0Ea3B6a6lmppZGVPqOwiWVUtZf4OcJskfnKbKy03yt+lzvtaTTABtE9w&#10;erFZ+unhRqO2hNhhJEgHIfKnIiBtaznQHxhxMQogGQdZr+ocNK+0ulU3OmzUA+VQ2Fa6c/9wP7T1&#10;YD9OYLOtRRQ2F4tFlq0zjCjwklUSz1fZEA7aQMwO9Gjzfk9znYCDTzSj8eDI+Te50ytILbNDz/wa&#10;ercNUcwHxTgMAnrpfITvCyuRhrwjouZsAMsLTkiZ3ABoz8CUJPN5ugREAJA0WSdxSM8RsSybz9L5&#10;Itw7jrNV6iWme5NcaWOvmOyQWxTY+eHTkjxcGwtxAtFRxDnAhXsKedlyPnDdDsA3+uhX9pGzQfoL&#10;qyBXIHgzb9VXKbvgGj0QqC9CKRM2GVgNJM2wncXwc0DA4ZOGp7gAg85yBedPtoMB1wEObQ9mgrxT&#10;Zb7IJ+X4vxwblCcNf7IUdlLuWiH1cwY43CqcPMiPIA3QOJTuZfkIuaDl0GKMopctxOCaGHtDNPQU&#10;6D7QJ+1neFRc9gWWYYVRI/Xfz+07eUhW4GLUQ48qsPm+IZphxD8KSON1kkIGIOuJNFvOgND7nPt9&#10;jth0FxLCBIUD3vmlk7d8XFZadnfQTs/dqcAigsLZBaZWj8SFHXonNGTKzs+9GDQyRey1uFXUGXeo&#10;uhz7ur0jWoVEtJDDn+RYOiR/ko+DrNMU8nxjZdX6ZN3hGvCGMnbN53fUc7pfz7TV9CeLGfA77Hmu&#10;zaUrGIn/1rl25RmAK6XY7JWwg6guQ6Mm5TeMqo5DckH9odlqvQxZ6uH1JXas9rE/HKv9WO2iHluQ&#10;ayK76T0bi/2uaS1DLyj3bJlkQ8kPK5gWMJvCC0uyjNN0AWxf9kDM/29wM85bZdxrxkGvdOPdbRvJ&#10;29INbk/8OC3v63Fe/SB1HPfVcdz/aePev8zD148fZ+EjxH1e7dP+9WD3PXn2DwAAAP//AwBQSwME&#10;FAAGAAgAAAAhACOmNRvfAAAACwEAAA8AAABkcnMvZG93bnJldi54bWxMj81OwzAQhO9IvIO1SFxQ&#10;awfoj0KcCpAK1ybwAG68jQ3xOoqdNLw97glus5rR7DfFbnYdm3AI1pOEbCmAITVeW2olfH7sF1tg&#10;ISrSqvOEEn4wwK68vipUrv2ZKpzq2LJUQiFXEkyMfc55aAw6FZa+R0reyQ9OxXQOLdeDOqdy1/F7&#10;IdbcKUvpg1E9vhpsvuvRSXh/w6+X08H6WlTTXWWr0ewPo5S3N/PzE7CIc/wLwwU/oUOZmI5+JB1Y&#10;J2GdlkQJiyx7fAB2CYjVagPsmNRGbIGXBf+/ofwFAAD//wMAUEsBAi0AFAAGAAgAAAAhALaDOJL+&#10;AAAA4QEAABMAAAAAAAAAAAAAAAAAAAAAAFtDb250ZW50X1R5cGVzXS54bWxQSwECLQAUAAYACAAA&#10;ACEAOP0h/9YAAACUAQAACwAAAAAAAAAAAAAAAAAvAQAAX3JlbHMvLnJlbHNQSwECLQAUAAYACAAA&#10;ACEAfJ2gUqUDAACXDgAADgAAAAAAAAAAAAAAAAAuAgAAZHJzL2Uyb0RvYy54bWxQSwECLQAUAAYA&#10;CAAAACEAI6Y1G98AAAALAQAADwAAAAAAAAAAAAAAAAD/BQAAZHJzL2Rvd25yZXYueG1sUEsFBgAA&#10;AAAEAAQA8wAAAAsH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dd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dd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64918">
              <w:rPr>
                <w:color w:val="2F2F2F" w:themeColor="accent5" w:themeShade="80"/>
                <w:sz w:val="28"/>
                <w:szCs w:val="28"/>
              </w:rPr>
              <w:t xml:space="preserve">             </w:t>
            </w:r>
            <w:r w:rsidR="00A64918" w:rsidRPr="007E4697">
              <w:rPr>
                <w:caps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F489A" w:rsidRPr="007E4697">
              <w:rPr>
                <w:caps w:val="0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Unit 1:  </w:t>
            </w:r>
          </w:p>
          <w:p w14:paraId="050EA938" w14:textId="77777777" w:rsidR="00A50939" w:rsidRDefault="00EF489A" w:rsidP="007569C1">
            <w:pPr>
              <w:pStyle w:val="Heading3"/>
            </w:pPr>
            <w:r>
              <w:t>Questions:</w:t>
            </w:r>
          </w:p>
          <w:p w14:paraId="1E7E7062" w14:textId="77777777" w:rsidR="00EF489A" w:rsidRPr="00EF489A" w:rsidRDefault="00EF489A" w:rsidP="00EF489A"/>
          <w:p w14:paraId="73AA2B6D" w14:textId="4D3F0F2F" w:rsidR="00EF489A" w:rsidRPr="002972BE" w:rsidRDefault="00EF489A" w:rsidP="00EF489A">
            <w:pPr>
              <w:rPr>
                <w:color w:val="0070C0"/>
              </w:rPr>
            </w:pPr>
            <w:r w:rsidRPr="002972BE">
              <w:rPr>
                <w:color w:val="0070C0"/>
              </w:rPr>
              <w:t>1: Given the provided data, what are three conclusions we</w:t>
            </w:r>
            <w:r w:rsidR="002972BE">
              <w:rPr>
                <w:color w:val="0070C0"/>
              </w:rPr>
              <w:t xml:space="preserve"> </w:t>
            </w:r>
            <w:r w:rsidRPr="002972BE">
              <w:rPr>
                <w:color w:val="0070C0"/>
              </w:rPr>
              <w:t>can draw about Kickstarter campaigns?</w:t>
            </w:r>
          </w:p>
          <w:p w14:paraId="6250EDE8" w14:textId="77777777" w:rsidR="008730A6" w:rsidRDefault="008730A6" w:rsidP="00EF489A"/>
          <w:p w14:paraId="55C3BA1E" w14:textId="77777777" w:rsidR="008730A6" w:rsidRDefault="008730A6" w:rsidP="00EF489A"/>
          <w:p w14:paraId="50C7ECC3" w14:textId="42571E49" w:rsidR="00EA653F" w:rsidRDefault="00EA653F" w:rsidP="00EF489A">
            <w:pPr>
              <w:rPr>
                <w:color w:val="0070C0"/>
              </w:rPr>
            </w:pPr>
          </w:p>
          <w:p w14:paraId="2331B3CF" w14:textId="5856F814" w:rsidR="006547D0" w:rsidRDefault="006547D0" w:rsidP="00EF489A">
            <w:pPr>
              <w:rPr>
                <w:color w:val="0070C0"/>
              </w:rPr>
            </w:pPr>
          </w:p>
          <w:p w14:paraId="1B77F6BA" w14:textId="644100C7" w:rsidR="006547D0" w:rsidRDefault="006547D0" w:rsidP="00EF489A">
            <w:pPr>
              <w:rPr>
                <w:color w:val="0070C0"/>
              </w:rPr>
            </w:pPr>
          </w:p>
          <w:p w14:paraId="2CC7CFE0" w14:textId="087E8857" w:rsidR="006547D0" w:rsidRDefault="006547D0" w:rsidP="00EF489A">
            <w:pPr>
              <w:rPr>
                <w:color w:val="0070C0"/>
              </w:rPr>
            </w:pPr>
          </w:p>
          <w:p w14:paraId="248ACF8B" w14:textId="5097645E" w:rsidR="006547D0" w:rsidRPr="002972BE" w:rsidRDefault="006547D0" w:rsidP="00EF489A">
            <w:pPr>
              <w:rPr>
                <w:color w:val="0070C0"/>
              </w:rPr>
            </w:pPr>
          </w:p>
          <w:p w14:paraId="20D2C2D8" w14:textId="77777777" w:rsidR="001B6B2C" w:rsidRPr="002972BE" w:rsidRDefault="001B6B2C" w:rsidP="00EF489A">
            <w:pPr>
              <w:rPr>
                <w:color w:val="0070C0"/>
              </w:rPr>
            </w:pPr>
          </w:p>
          <w:p w14:paraId="50898F51" w14:textId="77777777" w:rsidR="00EF489A" w:rsidRPr="002972BE" w:rsidRDefault="00EF489A" w:rsidP="00EF489A">
            <w:pPr>
              <w:rPr>
                <w:color w:val="0070C0"/>
              </w:rPr>
            </w:pPr>
            <w:r w:rsidRPr="002972BE">
              <w:rPr>
                <w:color w:val="0070C0"/>
              </w:rPr>
              <w:t>2:</w:t>
            </w:r>
            <w:r w:rsidR="001B6B2C" w:rsidRPr="002972BE">
              <w:rPr>
                <w:color w:val="0070C0"/>
              </w:rPr>
              <w:t xml:space="preserve">  </w:t>
            </w:r>
            <w:r w:rsidRPr="002972BE">
              <w:rPr>
                <w:color w:val="0070C0"/>
              </w:rPr>
              <w:t>What are some limitations of this dataset?</w:t>
            </w:r>
          </w:p>
          <w:p w14:paraId="484BEEC4" w14:textId="4CAA7E05" w:rsidR="001B6B2C" w:rsidRPr="002972BE" w:rsidRDefault="001B6B2C" w:rsidP="00EF489A">
            <w:pPr>
              <w:rPr>
                <w:color w:val="0070C0"/>
              </w:rPr>
            </w:pPr>
          </w:p>
          <w:p w14:paraId="23122074" w14:textId="77777777" w:rsidR="00EA653F" w:rsidRPr="002972BE" w:rsidRDefault="00EA653F" w:rsidP="00EF489A">
            <w:pPr>
              <w:rPr>
                <w:color w:val="0070C0"/>
              </w:rPr>
            </w:pPr>
          </w:p>
          <w:p w14:paraId="0973C8E0" w14:textId="77777777" w:rsidR="008730A6" w:rsidRPr="002972BE" w:rsidRDefault="008730A6" w:rsidP="00EF489A">
            <w:pPr>
              <w:rPr>
                <w:color w:val="0070C0"/>
              </w:rPr>
            </w:pPr>
          </w:p>
          <w:p w14:paraId="39EDFED6" w14:textId="77777777" w:rsidR="002C2CDD" w:rsidRPr="002972BE" w:rsidRDefault="001B6B2C" w:rsidP="00EF489A">
            <w:pPr>
              <w:rPr>
                <w:color w:val="0070C0"/>
              </w:rPr>
            </w:pPr>
            <w:r w:rsidRPr="002972BE">
              <w:rPr>
                <w:color w:val="0070C0"/>
              </w:rPr>
              <w:t xml:space="preserve">3: </w:t>
            </w:r>
            <w:r w:rsidR="00EF489A" w:rsidRPr="002972BE">
              <w:rPr>
                <w:color w:val="0070C0"/>
              </w:rPr>
              <w:t>What are some other possible tables and/or graphs that we could create?</w:t>
            </w:r>
          </w:p>
          <w:p w14:paraId="7A5619D3" w14:textId="77777777" w:rsidR="00741125" w:rsidRPr="00906BEE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horzAnchor="margin" w:tblpY="-540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7E4697" w14:paraId="54EB2B1A" w14:textId="77777777" w:rsidTr="00A64918">
              <w:trPr>
                <w:trHeight w:hRule="exact" w:val="1296"/>
              </w:trPr>
              <w:tc>
                <w:tcPr>
                  <w:tcW w:w="6732" w:type="dxa"/>
                  <w:vAlign w:val="center"/>
                </w:tcPr>
                <w:p w14:paraId="5429BBCC" w14:textId="5758AE60" w:rsidR="001B6B2C" w:rsidRPr="007E4697" w:rsidRDefault="00361427" w:rsidP="00EF489A">
                  <w:pPr>
                    <w:pStyle w:val="Heading1"/>
                    <w:outlineLvl w:val="0"/>
                    <w:rPr>
                      <w:rFonts w:cs="Akhbar MT"/>
                      <w:b/>
                      <w:caps w:val="0"/>
                      <w:color w:val="F8F8F8" w:themeColor="background2"/>
                      <w:spacing w:val="10"/>
                      <w:sz w:val="56"/>
                      <w:szCs w:val="56"/>
                      <w14:shadow w14:blurRad="63500" w14:dist="50800" w14:dir="13500000" w14:sx="0" w14:sy="0" w14:kx="0" w14:ky="0" w14:algn="none">
                        <w14:srgbClr w14:val="000000">
                          <w14:alpha w14:val="50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alias w:val="Enter your name:"/>
                      <w:tag w:val="Enter your name:"/>
                      <w:id w:val="-296147368"/>
                      <w:placeholder>
                        <w:docPart w:val="ED3EF4A06B2946369C7254F3CD374EE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rFonts w:asciiTheme="minorHAnsi" w:eastAsiaTheme="minorEastAsia" w:hAnsiTheme="minorHAnsi" w:cs="Akhbar MT"/>
                        <w:b/>
                        <w:caps w:val="0"/>
                        <w:color w:val="F8F8F8" w:themeColor="background2"/>
                        <w:spacing w:val="10"/>
                        <w:sz w:val="56"/>
                        <w:szCs w:val="56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sdtEndPr>
                    <w:sdtContent>
                      <w:r w:rsidR="00B7576C" w:rsidRPr="007E4697">
                        <w:rPr>
                          <w:rFonts w:cs="Akhbar MT"/>
                          <w:b/>
                          <w:caps w:val="0"/>
                          <w:color w:val="F8F8F8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EXCEL HOMEWORK</w:t>
                      </w:r>
                    </w:sdtContent>
                  </w:sdt>
                </w:p>
                <w:p w14:paraId="60165C98" w14:textId="77777777" w:rsidR="00906BEE" w:rsidRPr="007E4697" w:rsidRDefault="00906BEE" w:rsidP="001B6B2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2366352" w14:textId="671337EE" w:rsidR="004062D4" w:rsidRPr="007E4697" w:rsidRDefault="002972BE" w:rsidP="007569C1">
            <w:pPr>
              <w:rPr>
                <w:sz w:val="24"/>
                <w:szCs w:val="24"/>
              </w:rPr>
            </w:pPr>
            <w:r w:rsidRPr="007E4697">
              <w:rPr>
                <w:sz w:val="24"/>
                <w:szCs w:val="24"/>
              </w:rPr>
              <w:t>Conclusion 1:</w:t>
            </w:r>
          </w:p>
          <w:p w14:paraId="7E18A51D" w14:textId="4DD495CA" w:rsidR="002972BE" w:rsidRPr="007E4697" w:rsidRDefault="0044637A" w:rsidP="007569C1">
            <w:pPr>
              <w:rPr>
                <w:sz w:val="24"/>
                <w:szCs w:val="24"/>
              </w:rPr>
            </w:pPr>
            <w:r w:rsidRPr="007E4697">
              <w:rPr>
                <w:sz w:val="24"/>
                <w:szCs w:val="24"/>
              </w:rPr>
              <w:t xml:space="preserve">When analyzing the success rate according to each category: </w:t>
            </w:r>
            <w:r w:rsidR="007813EE" w:rsidRPr="007E4697">
              <w:rPr>
                <w:sz w:val="24"/>
                <w:szCs w:val="24"/>
              </w:rPr>
              <w:t xml:space="preserve"> </w:t>
            </w:r>
            <w:r w:rsidRPr="007E4697">
              <w:rPr>
                <w:sz w:val="24"/>
                <w:szCs w:val="24"/>
              </w:rPr>
              <w:t>Music, Theater, Film &amp; Video achieve</w:t>
            </w:r>
            <w:r w:rsidR="002C2259" w:rsidRPr="007E4697">
              <w:rPr>
                <w:sz w:val="24"/>
                <w:szCs w:val="24"/>
              </w:rPr>
              <w:t>d</w:t>
            </w:r>
            <w:r w:rsidRPr="007E4697">
              <w:rPr>
                <w:sz w:val="24"/>
                <w:szCs w:val="24"/>
              </w:rPr>
              <w:t xml:space="preserve"> the highest success rate with 77%, 60% and 58%.</w:t>
            </w:r>
          </w:p>
          <w:p w14:paraId="4BF4C2B2" w14:textId="6F8334D5" w:rsidR="0044637A" w:rsidRPr="007E4697" w:rsidRDefault="0044637A" w:rsidP="007569C1">
            <w:pPr>
              <w:rPr>
                <w:sz w:val="24"/>
                <w:szCs w:val="24"/>
              </w:rPr>
            </w:pPr>
            <w:r w:rsidRPr="007E4697">
              <w:rPr>
                <w:sz w:val="24"/>
                <w:szCs w:val="24"/>
              </w:rPr>
              <w:t>Conclusion 2:</w:t>
            </w:r>
          </w:p>
          <w:p w14:paraId="178EB00A" w14:textId="7C96DADC" w:rsidR="002C2259" w:rsidRPr="007E4697" w:rsidRDefault="002C2259" w:rsidP="007569C1">
            <w:pPr>
              <w:rPr>
                <w:sz w:val="24"/>
                <w:szCs w:val="24"/>
              </w:rPr>
            </w:pPr>
            <w:r w:rsidRPr="007E4697">
              <w:rPr>
                <w:sz w:val="24"/>
                <w:szCs w:val="24"/>
              </w:rPr>
              <w:t>When analyzing the amount set for the Goal and</w:t>
            </w:r>
            <w:r w:rsidR="006547D0" w:rsidRPr="007E4697">
              <w:rPr>
                <w:sz w:val="24"/>
                <w:szCs w:val="24"/>
              </w:rPr>
              <w:t xml:space="preserve"> the projects</w:t>
            </w:r>
            <w:r w:rsidRPr="007E4697">
              <w:rPr>
                <w:sz w:val="24"/>
                <w:szCs w:val="24"/>
              </w:rPr>
              <w:t xml:space="preserve"> chances at success, failure, or cancellation: it appears that the higher the goal set for the project</w:t>
            </w:r>
            <w:r w:rsidR="006547D0" w:rsidRPr="007E4697">
              <w:rPr>
                <w:sz w:val="24"/>
                <w:szCs w:val="24"/>
              </w:rPr>
              <w:t>,</w:t>
            </w:r>
            <w:r w:rsidRPr="007E4697">
              <w:rPr>
                <w:sz w:val="24"/>
                <w:szCs w:val="24"/>
              </w:rPr>
              <w:t xml:space="preserve"> the lower the chances for success. </w:t>
            </w:r>
          </w:p>
          <w:p w14:paraId="482836C2" w14:textId="440624FE" w:rsidR="0044637A" w:rsidRPr="007E4697" w:rsidRDefault="002C2259" w:rsidP="007569C1">
            <w:pPr>
              <w:rPr>
                <w:sz w:val="24"/>
                <w:szCs w:val="24"/>
              </w:rPr>
            </w:pPr>
            <w:r w:rsidRPr="007E4697">
              <w:rPr>
                <w:sz w:val="24"/>
                <w:szCs w:val="24"/>
              </w:rPr>
              <w:t>Conclusion 3:</w:t>
            </w:r>
          </w:p>
          <w:p w14:paraId="595E76C1" w14:textId="1516C38B" w:rsidR="006547D0" w:rsidRPr="007E4697" w:rsidRDefault="007E4697" w:rsidP="007569C1">
            <w:pPr>
              <w:rPr>
                <w:sz w:val="24"/>
                <w:szCs w:val="24"/>
              </w:rPr>
            </w:pPr>
            <w:r w:rsidRPr="007E4697">
              <w:rPr>
                <w:noProof/>
                <w:color w:val="0070C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E2496B" wp14:editId="289B970C">
                      <wp:simplePos x="0" y="0"/>
                      <wp:positionH relativeFrom="column">
                        <wp:posOffset>-2374900</wp:posOffset>
                      </wp:positionH>
                      <wp:positionV relativeFrom="paragraph">
                        <wp:posOffset>855345</wp:posOffset>
                      </wp:positionV>
                      <wp:extent cx="6629400" cy="12700"/>
                      <wp:effectExtent l="0" t="0" r="190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B6970E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7pt,67.35pt" to="33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QXoxAEAANEDAAAOAAAAZHJzL2Uyb0RvYy54bWysU02P0zAQvSPxHyzfadKKLRA13UNXcEFQ&#10;sQt3rzNuLPlLY9Ok/56xkwYECGlXXCw7fu/NvOfJ7na0hp0Bo/au5etVzRk46TvtTi3/+vD+1VvO&#10;YhKuE8Y7aPkFIr/dv3yxG0IDG9970wEyEnGxGULL+5RCU1VR9mBFXPkAji6VRysSHfFUdSgGUrem&#10;2tT1tho8dgG9hBjp6910yfdFXymQ6bNSERIzLafeUlmxrI95rfY70ZxQhF7LuQ3xjC6s0I6KLlJ3&#10;Ign2HfUfUlZL9NGrtJLeVl4pLaF4IDfr+jc3970IULxQODEsMcX/Jys/nY/IdNfyG86csPRE9wmF&#10;PvWJHbxzFKBHdpNzGkJsCH5wR5xPMRwxmx4VWqaMDt9oBEoMZIyNJeXLkjKMiUn6uN1u3r2u6TEk&#10;3a03b2hLetUkk+UCxvQBvGV503KjXQ5BNOL8MaYJeoUQL7c1NVJ26WIgg437AoqMUcGppTJScDDI&#10;zoKGQUgJLq3n0gWdaUobsxDrUvafxBmfqVDG7SnkhVEqe5cWstXO49+qp/Hasprw1wQm3zmCR99d&#10;yhOVaGhuSrjzjOfB/PVc6D//xP0PAAAA//8DAFBLAwQUAAYACAAAACEAOpVSnOEAAAAMAQAADwAA&#10;AGRycy9kb3ducmV2LnhtbEyPwU7DMBBE70j8g7VIXFDr0FYNCnEqhIBDObWABLdNvCRR43UUu2n4&#10;e7YnOO7MaPZNvplcp0YaQuvZwO08AUVcedtybeD97Xl2BypEZIudZzLwQwE2xeVFjpn1J97RuI+1&#10;khIOGRpoYuwzrUPVkMMw9z2xeN9+cBjlHGptBzxJuev0IknW2mHL8qHBnh4bqg77ozPwFXx4+tiW&#10;48tht53w5jUuPitrzPXV9HAPKtIU/8Jwxhd0KISp9Ee2QXUGZst0JWOiOMtVCkoi6zQRpTwr6xR0&#10;kev/I4pfAAAA//8DAFBLAQItABQABgAIAAAAIQC2gziS/gAAAOEBAAATAAAAAAAAAAAAAAAAAAAA&#10;AABbQ29udGVudF9UeXBlc10ueG1sUEsBAi0AFAAGAAgAAAAhADj9If/WAAAAlAEAAAsAAAAAAAAA&#10;AAAAAAAALwEAAF9yZWxzLy5yZWxzUEsBAi0AFAAGAAgAAAAhAPY5BejEAQAA0QMAAA4AAAAAAAAA&#10;AAAAAAAALgIAAGRycy9lMm9Eb2MueG1sUEsBAi0AFAAGAAgAAAAhADqVUpzhAAAADAEAAA8AAAAA&#10;AAAAAAAAAAAAHgQAAGRycy9kb3ducmV2LnhtbFBLBQYAAAAABAAEAPMAAAAsBQAAAAA=&#10;" strokecolor="#ddd [3204]" strokeweight=".5pt">
                      <v:stroke joinstyle="miter"/>
                    </v:line>
                  </w:pict>
                </mc:Fallback>
              </mc:AlternateContent>
            </w:r>
            <w:r w:rsidR="000D6ED2" w:rsidRPr="007E4697">
              <w:rPr>
                <w:sz w:val="24"/>
                <w:szCs w:val="24"/>
              </w:rPr>
              <w:t>When analyzing the duration of a project:</w:t>
            </w:r>
            <w:r w:rsidR="006547D0" w:rsidRPr="007E4697">
              <w:rPr>
                <w:sz w:val="24"/>
                <w:szCs w:val="24"/>
              </w:rPr>
              <w:t xml:space="preserve"> the</w:t>
            </w:r>
            <w:r w:rsidR="000D6ED2" w:rsidRPr="007E4697">
              <w:rPr>
                <w:sz w:val="24"/>
                <w:szCs w:val="24"/>
              </w:rPr>
              <w:t xml:space="preserve"> most</w:t>
            </w:r>
            <w:r w:rsidR="006547D0" w:rsidRPr="007E4697">
              <w:rPr>
                <w:sz w:val="24"/>
                <w:szCs w:val="24"/>
              </w:rPr>
              <w:t xml:space="preserve"> successful</w:t>
            </w:r>
            <w:r w:rsidR="000D6ED2" w:rsidRPr="007E4697">
              <w:rPr>
                <w:sz w:val="24"/>
                <w:szCs w:val="24"/>
              </w:rPr>
              <w:t xml:space="preserve"> projects lasted between </w:t>
            </w:r>
            <w:r w:rsidR="006547D0" w:rsidRPr="007E4697">
              <w:rPr>
                <w:sz w:val="24"/>
                <w:szCs w:val="24"/>
              </w:rPr>
              <w:t>10 to 29</w:t>
            </w:r>
            <w:r w:rsidR="000D6ED2" w:rsidRPr="007E4697">
              <w:rPr>
                <w:sz w:val="24"/>
                <w:szCs w:val="24"/>
              </w:rPr>
              <w:t xml:space="preserve"> days</w:t>
            </w:r>
            <w:r w:rsidR="006547D0" w:rsidRPr="007E4697">
              <w:rPr>
                <w:sz w:val="24"/>
                <w:szCs w:val="24"/>
              </w:rPr>
              <w:t xml:space="preserve"> with a success rate of 72%. Projects lasting longer than 90 days had a 99% rate of cancelation.</w:t>
            </w:r>
          </w:p>
          <w:p w14:paraId="3E7D0D16" w14:textId="4AA41DC4" w:rsidR="002C2CDD" w:rsidRPr="007E4697" w:rsidRDefault="002C2CDD" w:rsidP="007569C1">
            <w:pPr>
              <w:pStyle w:val="Heading4"/>
              <w:rPr>
                <w:sz w:val="24"/>
                <w:szCs w:val="24"/>
              </w:rPr>
            </w:pPr>
          </w:p>
          <w:p w14:paraId="6C4B9B45" w14:textId="53E3DCB0" w:rsidR="00BF7958" w:rsidRPr="007E4697" w:rsidRDefault="00BF7958" w:rsidP="00BF7958">
            <w:pPr>
              <w:rPr>
                <w:sz w:val="24"/>
                <w:szCs w:val="24"/>
              </w:rPr>
            </w:pPr>
            <w:r w:rsidRPr="007E4697">
              <w:rPr>
                <w:sz w:val="24"/>
                <w:szCs w:val="24"/>
              </w:rPr>
              <w:t>1:</w:t>
            </w:r>
            <w:r w:rsidR="006547D0" w:rsidRPr="007E4697">
              <w:rPr>
                <w:sz w:val="24"/>
                <w:szCs w:val="24"/>
              </w:rPr>
              <w:t xml:space="preserve"> </w:t>
            </w:r>
            <w:r w:rsidR="00572DE5">
              <w:rPr>
                <w:sz w:val="24"/>
                <w:szCs w:val="24"/>
              </w:rPr>
              <w:t>No data on m</w:t>
            </w:r>
            <w:r w:rsidR="006547D0" w:rsidRPr="007E4697">
              <w:rPr>
                <w:sz w:val="24"/>
                <w:szCs w:val="24"/>
              </w:rPr>
              <w:t>arketing</w:t>
            </w:r>
            <w:r w:rsidR="00572DE5">
              <w:rPr>
                <w:sz w:val="24"/>
                <w:szCs w:val="24"/>
              </w:rPr>
              <w:t xml:space="preserve"> and </w:t>
            </w:r>
            <w:r w:rsidR="006547D0" w:rsidRPr="007E4697">
              <w:rPr>
                <w:sz w:val="24"/>
                <w:szCs w:val="24"/>
              </w:rPr>
              <w:t>promotion for each project.</w:t>
            </w:r>
          </w:p>
          <w:p w14:paraId="4A50FDD2" w14:textId="4CDF7FE2" w:rsidR="006547D0" w:rsidRPr="007E4697" w:rsidRDefault="007E4697" w:rsidP="00BF7958">
            <w:pPr>
              <w:rPr>
                <w:sz w:val="24"/>
                <w:szCs w:val="24"/>
              </w:rPr>
            </w:pPr>
            <w:r>
              <w:rPr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27FCCA" wp14:editId="6B78976E">
                      <wp:simplePos x="0" y="0"/>
                      <wp:positionH relativeFrom="column">
                        <wp:posOffset>-2402840</wp:posOffset>
                      </wp:positionH>
                      <wp:positionV relativeFrom="paragraph">
                        <wp:posOffset>474345</wp:posOffset>
                      </wp:positionV>
                      <wp:extent cx="6668770" cy="12700"/>
                      <wp:effectExtent l="0" t="0" r="36830" b="254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877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CE3891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9.2pt,37.35pt" to="335.9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+XxgEAANEDAAAOAAAAZHJzL2Uyb0RvYy54bWysU02P0zAQvSPxHyzfadIemlXUdA9dLRcE&#10;FQvcvc64seQvjU2T/nvGThsQi5BAe7Ey9rw3895MdveTNewMGLV3HV+vas7ASd9rd+r41y+P7+44&#10;i0m4XhjvoOMXiPx+//bNbgwtbPzgTQ/IiMTFdgwdH1IKbVVFOYAVceUDOHpUHq1IFOKp6lGMxG5N&#10;tanrbTV67AN6CTHS7cP8yPeFXymQ6ZNSERIzHafeUjmxnM/5rPY70Z5QhEHLaxviP7qwQjsqulA9&#10;iCTYd9QvqKyW6KNXaSW9rbxSWkLRQGrW9W9qngYRoGghc2JYbIqvRys/no/IdN/xhjMnLI3oKaHQ&#10;pyGxg3eODPTImuzTGGJL6Qd3xGsUwxGz6EmhZcro8I1WoNhAwthUXL4sLsOUmKTL7XZ71zQ0DElv&#10;601TlylUM02mCxjTe/CW5Y+OG+2yCaIV5w8xUWlKvaVQkNuaGylf6WIgJxv3GRQJo4JzS2Wl4GCQ&#10;nQUtg5ASXFpnYcRXsjNMaWMWYF3K/hV4zc9QKOv2L+AFUSp7lxaw1c7jn6qn6daymvNvDsy6swXP&#10;vr+UERVraG+KwuuO58X8NS7wn3/i/gcAAAD//wMAUEsDBBQABgAIAAAAIQA01jGd4AAAAAoBAAAP&#10;AAAAZHJzL2Rvd25yZXYueG1sTI/BTsMwDIbvSLxDZCQuaEs3pmYqTSeEgMN22gAJbm5j2mpNUjVZ&#10;V95+5gRH259+f3++mWwnRhpC652GxTwBQa7ypnW1hve3l9kaRIjoDHbekYYfCrAprq9yzIw/uz2N&#10;h1gLDnEhQw1NjH0mZagashjmvifHt28/WIw8DrU0A5453HZymSSptNg6/tBgT08NVcfDyWr4Cj48&#10;f2zL8fW43054t4vLz8pofXszPT6AiDTFPxh+9VkdCnYq/cmZIDoNs3u1XjGrQa0UCCZSteAyJS9S&#10;BbLI5f8KxQUAAP//AwBQSwECLQAUAAYACAAAACEAtoM4kv4AAADhAQAAEwAAAAAAAAAAAAAAAAAA&#10;AAAAW0NvbnRlbnRfVHlwZXNdLnhtbFBLAQItABQABgAIAAAAIQA4/SH/1gAAAJQBAAALAAAAAAAA&#10;AAAAAAAAAC8BAABfcmVscy8ucmVsc1BLAQItABQABgAIAAAAIQCgKF+XxgEAANEDAAAOAAAAAAAA&#10;AAAAAAAAAC4CAABkcnMvZTJvRG9jLnhtbFBLAQItABQABgAIAAAAIQA01jGd4AAAAAoBAAAPAAAA&#10;AAAAAAAAAAAAACAEAABkcnMvZG93bnJldi54bWxQSwUGAAAAAAQABADzAAAALQUAAAAA&#10;" strokecolor="#ddd [3204]" strokeweight=".5pt">
                      <v:stroke joinstyle="miter"/>
                    </v:line>
                  </w:pict>
                </mc:Fallback>
              </mc:AlternateContent>
            </w:r>
            <w:r w:rsidR="0093659A" w:rsidRPr="007E4697">
              <w:rPr>
                <w:sz w:val="24"/>
                <w:szCs w:val="24"/>
              </w:rPr>
              <w:t xml:space="preserve">2: </w:t>
            </w:r>
            <w:r w:rsidR="00572DE5">
              <w:rPr>
                <w:sz w:val="24"/>
                <w:szCs w:val="24"/>
              </w:rPr>
              <w:t>No data on e</w:t>
            </w:r>
            <w:r w:rsidR="0093659A" w:rsidRPr="007E4697">
              <w:rPr>
                <w:sz w:val="24"/>
                <w:szCs w:val="24"/>
              </w:rPr>
              <w:t xml:space="preserve">ngagement, including comments </w:t>
            </w:r>
            <w:r w:rsidR="00572DE5">
              <w:rPr>
                <w:sz w:val="24"/>
                <w:szCs w:val="24"/>
              </w:rPr>
              <w:t xml:space="preserve">&amp; </w:t>
            </w:r>
            <w:r w:rsidR="0093659A" w:rsidRPr="007E4697">
              <w:rPr>
                <w:sz w:val="24"/>
                <w:szCs w:val="24"/>
              </w:rPr>
              <w:t>updates.</w:t>
            </w:r>
          </w:p>
          <w:p w14:paraId="5E6BC7D4" w14:textId="7F2C1117" w:rsidR="001B6B2C" w:rsidRPr="007E4697" w:rsidRDefault="001B6B2C" w:rsidP="007569C1">
            <w:pPr>
              <w:rPr>
                <w:sz w:val="24"/>
                <w:szCs w:val="24"/>
              </w:rPr>
            </w:pPr>
          </w:p>
          <w:p w14:paraId="67DDEAC0" w14:textId="77777777" w:rsidR="008730A6" w:rsidRPr="007E4697" w:rsidRDefault="008730A6" w:rsidP="007569C1">
            <w:pPr>
              <w:rPr>
                <w:sz w:val="24"/>
                <w:szCs w:val="24"/>
              </w:rPr>
            </w:pPr>
          </w:p>
          <w:p w14:paraId="2569CF83" w14:textId="4D740F0E" w:rsidR="008730A6" w:rsidRPr="007E4697" w:rsidRDefault="007E4697" w:rsidP="007E4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="0093659A" w:rsidRPr="007E4697">
              <w:rPr>
                <w:sz w:val="24"/>
                <w:szCs w:val="24"/>
              </w:rPr>
              <w:t>A table t</w:t>
            </w:r>
            <w:r w:rsidR="009D2564" w:rsidRPr="007E4697">
              <w:rPr>
                <w:sz w:val="24"/>
                <w:szCs w:val="24"/>
              </w:rPr>
              <w:t>hat</w:t>
            </w:r>
            <w:r w:rsidR="0093659A" w:rsidRPr="007E4697">
              <w:rPr>
                <w:sz w:val="24"/>
                <w:szCs w:val="24"/>
              </w:rPr>
              <w:t xml:space="preserve"> analyze</w:t>
            </w:r>
            <w:r w:rsidR="009D2564" w:rsidRPr="007E4697">
              <w:rPr>
                <w:sz w:val="24"/>
                <w:szCs w:val="24"/>
              </w:rPr>
              <w:t>s</w:t>
            </w:r>
            <w:r w:rsidR="0093659A" w:rsidRPr="007E4697">
              <w:rPr>
                <w:sz w:val="24"/>
                <w:szCs w:val="24"/>
              </w:rPr>
              <w:t xml:space="preserve"> the duration of</w:t>
            </w:r>
            <w:r w:rsidR="009D2564" w:rsidRPr="007E4697">
              <w:rPr>
                <w:sz w:val="24"/>
                <w:szCs w:val="24"/>
              </w:rPr>
              <w:t xml:space="preserve"> all the </w:t>
            </w:r>
            <w:r w:rsidR="0093659A" w:rsidRPr="007E4697">
              <w:rPr>
                <w:sz w:val="24"/>
                <w:szCs w:val="24"/>
              </w:rPr>
              <w:t>project</w:t>
            </w:r>
            <w:r w:rsidR="009D2564" w:rsidRPr="007E4697">
              <w:rPr>
                <w:sz w:val="24"/>
                <w:szCs w:val="24"/>
              </w:rPr>
              <w:t>s and the outcomes.</w:t>
            </w:r>
          </w:p>
          <w:p w14:paraId="6640D07C" w14:textId="224F0B5F" w:rsidR="009D2564" w:rsidRPr="007E4697" w:rsidRDefault="007E4697" w:rsidP="007E4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2: </w:t>
            </w:r>
            <w:r w:rsidR="0093659A" w:rsidRPr="007E4697">
              <w:rPr>
                <w:sz w:val="24"/>
                <w:szCs w:val="24"/>
              </w:rPr>
              <w:t xml:space="preserve">A pivot table and bar graph that show the total dollars pledged to all projects </w:t>
            </w:r>
            <w:r w:rsidR="009D2564" w:rsidRPr="007E4697">
              <w:rPr>
                <w:sz w:val="24"/>
                <w:szCs w:val="24"/>
              </w:rPr>
              <w:t xml:space="preserve">showing which </w:t>
            </w:r>
            <w:r w:rsidR="0093659A" w:rsidRPr="007E4697">
              <w:rPr>
                <w:sz w:val="24"/>
                <w:szCs w:val="24"/>
              </w:rPr>
              <w:t>pledge</w:t>
            </w:r>
            <w:r w:rsidR="009D2564" w:rsidRPr="007E4697">
              <w:rPr>
                <w:sz w:val="24"/>
                <w:szCs w:val="24"/>
              </w:rPr>
              <w:t>s went to successfully funded projects vs unsuccessful project</w:t>
            </w:r>
            <w:r w:rsidR="006A3CEA" w:rsidRPr="007E4697">
              <w:rPr>
                <w:sz w:val="24"/>
                <w:szCs w:val="24"/>
              </w:rPr>
              <w:t>s.</w:t>
            </w:r>
          </w:p>
        </w:tc>
        <w:bookmarkStart w:id="0" w:name="_GoBack"/>
        <w:bookmarkEnd w:id="0"/>
      </w:tr>
    </w:tbl>
    <w:p w14:paraId="1369A0C0" w14:textId="5F072B44" w:rsidR="00883EC4" w:rsidRPr="00883EC4" w:rsidRDefault="00883EC4" w:rsidP="00883EC4">
      <w:pPr>
        <w:tabs>
          <w:tab w:val="left" w:pos="6680"/>
        </w:tabs>
      </w:pPr>
    </w:p>
    <w:sectPr w:rsidR="00883EC4" w:rsidRPr="00883EC4" w:rsidSect="00EF7CC9">
      <w:headerReference w:type="default" r:id="rId10"/>
      <w:footerReference w:type="defaul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2EE10" w14:textId="77777777" w:rsidR="00361427" w:rsidRDefault="00361427" w:rsidP="00713050">
      <w:pPr>
        <w:spacing w:line="240" w:lineRule="auto"/>
      </w:pPr>
      <w:r>
        <w:separator/>
      </w:r>
    </w:p>
  </w:endnote>
  <w:endnote w:type="continuationSeparator" w:id="0">
    <w:p w14:paraId="0682CD42" w14:textId="77777777" w:rsidR="00361427" w:rsidRDefault="0036142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9D7FE48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0B6009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D781AB6" wp14:editId="03A5C164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A1F35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dd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6FF0C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8F8C3D1" wp14:editId="4A7CDC07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62BBC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ddd [3204]" strokecolor="#dd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75661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311CDBD" wp14:editId="4D0E934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BC55A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dd [3204]" strokecolor="#dd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D9C7F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357099" wp14:editId="742D7AF1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E9E7A1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dd [3204]" strokecolor="#dd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C2F49C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E42DD8F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63A82C7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DB7DF3C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1FC03ED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E375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F1372" w14:textId="77777777" w:rsidR="00361427" w:rsidRDefault="00361427" w:rsidP="00713050">
      <w:pPr>
        <w:spacing w:line="240" w:lineRule="auto"/>
      </w:pPr>
      <w:r>
        <w:separator/>
      </w:r>
    </w:p>
  </w:footnote>
  <w:footnote w:type="continuationSeparator" w:id="0">
    <w:p w14:paraId="244191BE" w14:textId="77777777" w:rsidR="00361427" w:rsidRDefault="0036142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3D07A1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A5401C7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73AC218" wp14:editId="0434ED1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CF6113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ddd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ddd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797D2841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3D53A84" w14:textId="77777777" w:rsidR="001A5CA9" w:rsidRPr="009B3C40" w:rsidRDefault="00361427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EB39816C1DD64CC7B666B0430102137F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263279F3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17E42AB" w14:textId="77777777" w:rsidR="001A5CA9" w:rsidRPr="00F207C0" w:rsidRDefault="001A5CA9" w:rsidP="001A5CA9"/>
      </w:tc>
    </w:tr>
  </w:tbl>
  <w:p w14:paraId="1FE92B70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671E75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CC5278"/>
    <w:multiLevelType w:val="hybridMultilevel"/>
    <w:tmpl w:val="075E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9769B"/>
    <w:multiLevelType w:val="hybridMultilevel"/>
    <w:tmpl w:val="19787CEC"/>
    <w:lvl w:ilvl="0" w:tplc="B516C59A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9A"/>
    <w:rsid w:val="00091382"/>
    <w:rsid w:val="000A07DA"/>
    <w:rsid w:val="000A2BFA"/>
    <w:rsid w:val="000B0619"/>
    <w:rsid w:val="000B61CA"/>
    <w:rsid w:val="000D6ED2"/>
    <w:rsid w:val="000F7610"/>
    <w:rsid w:val="00114ED7"/>
    <w:rsid w:val="001300CA"/>
    <w:rsid w:val="00140B0E"/>
    <w:rsid w:val="001A5CA9"/>
    <w:rsid w:val="001B2AC1"/>
    <w:rsid w:val="001B403A"/>
    <w:rsid w:val="001B6B2C"/>
    <w:rsid w:val="001F4583"/>
    <w:rsid w:val="00217980"/>
    <w:rsid w:val="00271662"/>
    <w:rsid w:val="0027404F"/>
    <w:rsid w:val="00290AAA"/>
    <w:rsid w:val="00293B83"/>
    <w:rsid w:val="002972BE"/>
    <w:rsid w:val="002B091C"/>
    <w:rsid w:val="002C2259"/>
    <w:rsid w:val="002C2CDD"/>
    <w:rsid w:val="002D45C6"/>
    <w:rsid w:val="002F03FA"/>
    <w:rsid w:val="00313E86"/>
    <w:rsid w:val="0032118E"/>
    <w:rsid w:val="00333CD3"/>
    <w:rsid w:val="00340365"/>
    <w:rsid w:val="00342B64"/>
    <w:rsid w:val="00361427"/>
    <w:rsid w:val="00364079"/>
    <w:rsid w:val="003A1295"/>
    <w:rsid w:val="003C5528"/>
    <w:rsid w:val="003D03E5"/>
    <w:rsid w:val="004062D4"/>
    <w:rsid w:val="004077FB"/>
    <w:rsid w:val="004244FF"/>
    <w:rsid w:val="00424DD9"/>
    <w:rsid w:val="004305E4"/>
    <w:rsid w:val="0044637A"/>
    <w:rsid w:val="0046104A"/>
    <w:rsid w:val="004717C5"/>
    <w:rsid w:val="004A24CC"/>
    <w:rsid w:val="004C56B6"/>
    <w:rsid w:val="00523479"/>
    <w:rsid w:val="00543DB7"/>
    <w:rsid w:val="005729B0"/>
    <w:rsid w:val="00572DE5"/>
    <w:rsid w:val="00583E4F"/>
    <w:rsid w:val="00641630"/>
    <w:rsid w:val="006547D0"/>
    <w:rsid w:val="00684488"/>
    <w:rsid w:val="006A3CE7"/>
    <w:rsid w:val="006A3CEA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813EE"/>
    <w:rsid w:val="007D2696"/>
    <w:rsid w:val="007D2FD2"/>
    <w:rsid w:val="007D406E"/>
    <w:rsid w:val="007D6458"/>
    <w:rsid w:val="007E4697"/>
    <w:rsid w:val="00811117"/>
    <w:rsid w:val="0081500D"/>
    <w:rsid w:val="00823C54"/>
    <w:rsid w:val="00841146"/>
    <w:rsid w:val="008730A6"/>
    <w:rsid w:val="00883EC4"/>
    <w:rsid w:val="0088504C"/>
    <w:rsid w:val="0089382B"/>
    <w:rsid w:val="008A1907"/>
    <w:rsid w:val="008C6BCA"/>
    <w:rsid w:val="008C7B50"/>
    <w:rsid w:val="008E4B30"/>
    <w:rsid w:val="00906BEE"/>
    <w:rsid w:val="009243E7"/>
    <w:rsid w:val="0093659A"/>
    <w:rsid w:val="00985D58"/>
    <w:rsid w:val="009B3C40"/>
    <w:rsid w:val="009D2564"/>
    <w:rsid w:val="009F7AD9"/>
    <w:rsid w:val="00A42540"/>
    <w:rsid w:val="00A50939"/>
    <w:rsid w:val="00A64918"/>
    <w:rsid w:val="00A83413"/>
    <w:rsid w:val="00AA6A40"/>
    <w:rsid w:val="00AA75F6"/>
    <w:rsid w:val="00AD00FD"/>
    <w:rsid w:val="00AF0A8E"/>
    <w:rsid w:val="00B27019"/>
    <w:rsid w:val="00B5664D"/>
    <w:rsid w:val="00B7576C"/>
    <w:rsid w:val="00B76A83"/>
    <w:rsid w:val="00BA5B40"/>
    <w:rsid w:val="00BD0206"/>
    <w:rsid w:val="00BF7958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A653F"/>
    <w:rsid w:val="00EB2D52"/>
    <w:rsid w:val="00EF489A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37D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89A"/>
  </w:style>
  <w:style w:type="paragraph" w:styleId="Heading1">
    <w:name w:val="heading 1"/>
    <w:basedOn w:val="Normal"/>
    <w:next w:val="Normal"/>
    <w:link w:val="Heading1Char"/>
    <w:uiPriority w:val="9"/>
    <w:qFormat/>
    <w:rsid w:val="00EF48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89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89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89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89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89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89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89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89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89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489A"/>
    <w:rPr>
      <w:rFonts w:asciiTheme="majorHAnsi" w:eastAsiaTheme="majorEastAsia" w:hAnsiTheme="majorHAnsi" w:cstheme="majorBidi"/>
      <w:smallCaps/>
      <w:sz w:val="28"/>
      <w:szCs w:val="28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F48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489A"/>
    <w:rPr>
      <w:rFonts w:asciiTheme="majorHAnsi" w:eastAsiaTheme="majorEastAsia" w:hAnsiTheme="majorHAnsi" w:cstheme="majorBidi"/>
      <w:cap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F489A"/>
    <w:rPr>
      <w:rFonts w:asciiTheme="majorHAnsi" w:eastAsiaTheme="majorEastAsia" w:hAnsiTheme="majorHAnsi" w:cstheme="majorBidi"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89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89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489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F489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89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89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i/>
      <w:iCs/>
      <w:color w:val="A5A5A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qFormat/>
    <w:rsid w:val="00EF489A"/>
    <w:rPr>
      <w:b/>
      <w:bCs/>
      <w:smallCaps/>
      <w:spacing w:val="7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489A"/>
    <w:pPr>
      <w:spacing w:line="240" w:lineRule="auto"/>
    </w:pPr>
    <w:rPr>
      <w:b/>
      <w:bCs/>
      <w:smallCaps/>
      <w:color w:val="595959" w:themeColor="text1" w:themeTint="A6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20"/>
    <w:qFormat/>
    <w:rsid w:val="00EF489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F489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89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89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EF489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89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89A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F489A"/>
    <w:rPr>
      <w:b/>
      <w:bCs/>
      <w:caps w:val="0"/>
      <w:smallCaps/>
      <w:color w:val="auto"/>
      <w:spacing w:val="3"/>
      <w:u w:val="single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F489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F489A"/>
    <w:rPr>
      <w:rFonts w:asciiTheme="majorHAnsi" w:eastAsiaTheme="majorEastAsia" w:hAnsiTheme="majorHAnsi" w:cstheme="majorBidi"/>
      <w:sz w:val="25"/>
      <w:szCs w:val="2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qFormat/>
    <w:rsid w:val="00EF489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F489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EF489A"/>
    <w:rPr>
      <w:smallCaps/>
      <w:color w:val="404040" w:themeColor="text1" w:themeTint="BF"/>
      <w:u w:val="single" w:color="7F7F7F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48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nad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3EF4A06B2946369C7254F3CD37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04B9B-EF0B-4C56-BE55-23EE0841C075}"/>
      </w:docPartPr>
      <w:docPartBody>
        <w:p w:rsidR="007525C0" w:rsidRDefault="00235033">
          <w:pPr>
            <w:pStyle w:val="ED3EF4A06B2946369C7254F3CD374EE2"/>
          </w:pPr>
          <w:r>
            <w:t>Your name</w:t>
          </w:r>
        </w:p>
      </w:docPartBody>
    </w:docPart>
    <w:docPart>
      <w:docPartPr>
        <w:name w:val="EB39816C1DD64CC7B666B04301021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FD18A-3D3F-468F-B2E0-4A129B43FA44}"/>
      </w:docPartPr>
      <w:docPartBody>
        <w:p w:rsidR="007525C0" w:rsidRDefault="00235033">
          <w:pPr>
            <w:pStyle w:val="EB39816C1DD64CC7B666B0430102137F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33"/>
    <w:rsid w:val="00086FC7"/>
    <w:rsid w:val="00235033"/>
    <w:rsid w:val="003648BF"/>
    <w:rsid w:val="0049189E"/>
    <w:rsid w:val="007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C0C7B093F2404BB4774C20C7D821C3">
    <w:name w:val="08C0C7B093F2404BB4774C20C7D821C3"/>
  </w:style>
  <w:style w:type="paragraph" w:customStyle="1" w:styleId="085B7691F4AA452EA515C51489428C26">
    <w:name w:val="085B7691F4AA452EA515C51489428C26"/>
  </w:style>
  <w:style w:type="paragraph" w:customStyle="1" w:styleId="3CD5B3DB48474CE4B604F344F7CF6F34">
    <w:name w:val="3CD5B3DB48474CE4B604F344F7CF6F34"/>
  </w:style>
  <w:style w:type="paragraph" w:customStyle="1" w:styleId="ADF1BEB7AE1C4668B50C3B021E0DA94E">
    <w:name w:val="ADF1BEB7AE1C4668B50C3B021E0DA94E"/>
  </w:style>
  <w:style w:type="paragraph" w:customStyle="1" w:styleId="155F2A659FF44E99A0244138B8D544C9">
    <w:name w:val="155F2A659FF44E99A0244138B8D544C9"/>
  </w:style>
  <w:style w:type="paragraph" w:customStyle="1" w:styleId="ED3EF4A06B2946369C7254F3CD374EE2">
    <w:name w:val="ED3EF4A06B2946369C7254F3CD374EE2"/>
  </w:style>
  <w:style w:type="paragraph" w:customStyle="1" w:styleId="7FA6526C77E64796B3E4493F34EF6A73">
    <w:name w:val="7FA6526C77E64796B3E4493F34EF6A73"/>
  </w:style>
  <w:style w:type="paragraph" w:customStyle="1" w:styleId="BC492DB86CD14B448F8C4A4B1407A314">
    <w:name w:val="BC492DB86CD14B448F8C4A4B1407A314"/>
  </w:style>
  <w:style w:type="paragraph" w:customStyle="1" w:styleId="A7F3F22F1FA54B37ABB6247C58846740">
    <w:name w:val="A7F3F22F1FA54B37ABB6247C58846740"/>
  </w:style>
  <w:style w:type="paragraph" w:customStyle="1" w:styleId="62936FCEDD314FF196BAC75AE642ACC4">
    <w:name w:val="62936FCEDD314FF196BAC75AE642ACC4"/>
  </w:style>
  <w:style w:type="paragraph" w:customStyle="1" w:styleId="D73019305D3F43158F165EE7692FFEE2">
    <w:name w:val="D73019305D3F43158F165EE7692FFEE2"/>
  </w:style>
  <w:style w:type="paragraph" w:customStyle="1" w:styleId="640468CC27414BBA93A0822989298277">
    <w:name w:val="640468CC27414BBA93A0822989298277"/>
  </w:style>
  <w:style w:type="paragraph" w:customStyle="1" w:styleId="AA75EE46E39D43F9A990DAD53A5E1488">
    <w:name w:val="AA75EE46E39D43F9A990DAD53A5E1488"/>
  </w:style>
  <w:style w:type="paragraph" w:customStyle="1" w:styleId="C4519410AB2943D69C1DD77FE74EBDC1">
    <w:name w:val="C4519410AB2943D69C1DD77FE74EBDC1"/>
  </w:style>
  <w:style w:type="paragraph" w:customStyle="1" w:styleId="654F1055BEC04FFBA0B3090339A4152E">
    <w:name w:val="654F1055BEC04FFBA0B3090339A4152E"/>
  </w:style>
  <w:style w:type="paragraph" w:customStyle="1" w:styleId="257CCC9E43FB4227AC7833FAA1F6B868">
    <w:name w:val="257CCC9E43FB4227AC7833FAA1F6B868"/>
  </w:style>
  <w:style w:type="paragraph" w:customStyle="1" w:styleId="CA1DEBFAFBAF46B2ADBA5CF3538F9E59">
    <w:name w:val="CA1DEBFAFBAF46B2ADBA5CF3538F9E59"/>
  </w:style>
  <w:style w:type="paragraph" w:customStyle="1" w:styleId="C92D7819DB6149AB9E07E1844A24D77F">
    <w:name w:val="C92D7819DB6149AB9E07E1844A24D77F"/>
  </w:style>
  <w:style w:type="paragraph" w:customStyle="1" w:styleId="B3F0E48C831C44A5B5CCFAA9862928DC">
    <w:name w:val="B3F0E48C831C44A5B5CCFAA9862928DC"/>
  </w:style>
  <w:style w:type="paragraph" w:customStyle="1" w:styleId="10A1DF896BAE493195B5C8738F4FF9FA">
    <w:name w:val="10A1DF896BAE493195B5C8738F4FF9FA"/>
  </w:style>
  <w:style w:type="paragraph" w:customStyle="1" w:styleId="04BCC766FE1844D981D6E73F7DC59C84">
    <w:name w:val="04BCC766FE1844D981D6E73F7DC59C84"/>
  </w:style>
  <w:style w:type="paragraph" w:customStyle="1" w:styleId="3CBBF3EDA9B2448DB802E8407F2A0611">
    <w:name w:val="3CBBF3EDA9B2448DB802E8407F2A0611"/>
  </w:style>
  <w:style w:type="paragraph" w:customStyle="1" w:styleId="CA72154694A149B7B27280138A2A2439">
    <w:name w:val="CA72154694A149B7B27280138A2A2439"/>
  </w:style>
  <w:style w:type="paragraph" w:customStyle="1" w:styleId="99267C85CC174C72A0EA7D8B693DF12B">
    <w:name w:val="99267C85CC174C72A0EA7D8B693DF12B"/>
  </w:style>
  <w:style w:type="paragraph" w:customStyle="1" w:styleId="F3E5E78FA1B7474B911E3ED1D5156B34">
    <w:name w:val="F3E5E78FA1B7474B911E3ED1D5156B34"/>
  </w:style>
  <w:style w:type="paragraph" w:customStyle="1" w:styleId="0491A6619FBF4C3D9CAF6B3AC11264A4">
    <w:name w:val="0491A6619FBF4C3D9CAF6B3AC11264A4"/>
  </w:style>
  <w:style w:type="paragraph" w:customStyle="1" w:styleId="EB39816C1DD64CC7B666B0430102137F">
    <w:name w:val="EB39816C1DD64CC7B666B0430102137F"/>
  </w:style>
  <w:style w:type="paragraph" w:customStyle="1" w:styleId="720A4FC3167044B3B4AC46956DE5D560">
    <w:name w:val="720A4FC3167044B3B4AC46956DE5D560"/>
  </w:style>
  <w:style w:type="paragraph" w:customStyle="1" w:styleId="E5743C4922C74FA1A64A452D700F6CC9">
    <w:name w:val="E5743C4922C74FA1A64A452D700F6CC9"/>
  </w:style>
  <w:style w:type="paragraph" w:customStyle="1" w:styleId="950DA44FD0F44DCAA0005E3D682717D3">
    <w:name w:val="950DA44FD0F44DCAA0005E3D682717D3"/>
  </w:style>
  <w:style w:type="paragraph" w:customStyle="1" w:styleId="2831E6DA3C8849E1AD2FF90C9007A347">
    <w:name w:val="2831E6DA3C8849E1AD2FF90C9007A347"/>
    <w:rsid w:val="003648BF"/>
  </w:style>
  <w:style w:type="paragraph" w:customStyle="1" w:styleId="304A2864C7E742D5A0CCAAD346BC0445">
    <w:name w:val="304A2864C7E742D5A0CCAAD346BC0445"/>
    <w:rsid w:val="003648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2019-06-02T20:21:00Z</dcterms:created>
  <dcterms:modified xsi:type="dcterms:W3CDTF">2019-06-06T04:10:00Z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